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0FAAA" w14:textId="77777777" w:rsidR="002343C5" w:rsidRPr="006F61C6" w:rsidRDefault="002343C5">
      <w:pPr>
        <w:pStyle w:val="BodyText"/>
        <w:rPr>
          <w:lang w:val="sr-Latn-CS"/>
        </w:rPr>
      </w:pPr>
    </w:p>
    <w:p w14:paraId="3D6D0E72" w14:textId="1C39BFD4" w:rsidR="006D0694" w:rsidRDefault="0025216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NightEvents</w:t>
      </w:r>
    </w:p>
    <w:p w14:paraId="1BCFF838" w14:textId="476FDF98" w:rsidR="002343C5" w:rsidRPr="0025216B" w:rsidRDefault="0025216B">
      <w:pPr>
        <w:pStyle w:val="Title"/>
        <w:tabs>
          <w:tab w:val="left" w:pos="2970"/>
          <w:tab w:val="left" w:pos="3060"/>
        </w:tabs>
        <w:jc w:val="right"/>
        <w:rPr>
          <w:sz w:val="32"/>
          <w:szCs w:val="32"/>
          <w:lang w:val="sr-Latn-RS"/>
        </w:rPr>
      </w:pPr>
      <w:r w:rsidRPr="0025216B">
        <w:rPr>
          <w:sz w:val="32"/>
          <w:szCs w:val="32"/>
          <w:lang w:val="sr-Latn-CS"/>
        </w:rPr>
        <w:t>Web aplikacija za lak</w:t>
      </w:r>
      <w:r w:rsidRPr="0025216B">
        <w:rPr>
          <w:sz w:val="32"/>
          <w:szCs w:val="32"/>
          <w:lang w:val="sr-Latn-RS"/>
        </w:rPr>
        <w:t>šu organizaciju noćnih događaja u klubovima</w:t>
      </w:r>
    </w:p>
    <w:p w14:paraId="14724DCB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01F293C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67D970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B178BCF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15B6921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1ADCE42B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5586E15" w14:textId="77777777">
        <w:tc>
          <w:tcPr>
            <w:tcW w:w="2304" w:type="dxa"/>
          </w:tcPr>
          <w:p w14:paraId="2729FC8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0CA3FC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39FE9D7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7EC0A6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9766345" w14:textId="77777777">
        <w:tc>
          <w:tcPr>
            <w:tcW w:w="2304" w:type="dxa"/>
          </w:tcPr>
          <w:p w14:paraId="1C83F2EC" w14:textId="02005F3A" w:rsidR="002343C5" w:rsidRPr="006F61C6" w:rsidRDefault="0025216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D0B12AB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CD7CFCF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E4C200C" w14:textId="70FDC905" w:rsidR="002343C5" w:rsidRPr="006F61C6" w:rsidRDefault="0025216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MAALTeam</w:t>
            </w:r>
          </w:p>
        </w:tc>
      </w:tr>
      <w:tr w:rsidR="002343C5" w:rsidRPr="006F61C6" w14:paraId="26B0A54A" w14:textId="77777777">
        <w:tc>
          <w:tcPr>
            <w:tcW w:w="2304" w:type="dxa"/>
          </w:tcPr>
          <w:p w14:paraId="5DCB32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4DAF5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A4D6B2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714DEB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3BF319C" w14:textId="77777777">
        <w:tc>
          <w:tcPr>
            <w:tcW w:w="2304" w:type="dxa"/>
          </w:tcPr>
          <w:p w14:paraId="61C1D20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3A482E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93EE8F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7CB1D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35CC4D9" w14:textId="77777777">
        <w:tc>
          <w:tcPr>
            <w:tcW w:w="2304" w:type="dxa"/>
          </w:tcPr>
          <w:p w14:paraId="08DF29D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454831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9367B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A2D9FE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8F8A7CD" w14:textId="77777777" w:rsidR="002343C5" w:rsidRPr="006F61C6" w:rsidRDefault="002343C5">
      <w:pPr>
        <w:rPr>
          <w:lang w:val="sr-Latn-CS"/>
        </w:rPr>
      </w:pPr>
    </w:p>
    <w:p w14:paraId="064A3DC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693036F5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79B93C0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0CF6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0996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8C93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D59C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E992E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B5E54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29156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26F6FE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DE61AB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55861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06A15D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A692175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F610C69" w14:textId="79B2B096" w:rsidR="0025216B" w:rsidRDefault="0025216B" w:rsidP="0025216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Web aplikacije NightEvents.  </w:t>
      </w:r>
    </w:p>
    <w:p w14:paraId="4493F6BB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7292E959" w14:textId="37962931" w:rsidR="0025216B" w:rsidRDefault="0025216B" w:rsidP="0025216B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 xml:space="preserve">Dokument opisuje opšti plan koji će biti korišćen od strane MAAL tima za razvoj Web aplikacije NighEvents namenjenog za promovisanje noćnih događaja i njihovu organizaciju. </w:t>
      </w:r>
    </w:p>
    <w:p w14:paraId="090EEF66" w14:textId="77777777" w:rsidR="0025216B" w:rsidRDefault="0025216B" w:rsidP="0025216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0B4E359D" w14:textId="00E9BD05" w:rsidR="002343C5" w:rsidRDefault="006D41CE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4789F4E4" w14:textId="77777777" w:rsidR="007D7422" w:rsidRDefault="007D7422" w:rsidP="007D742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12849B09" w14:textId="530BB4E3" w:rsidR="007D7422" w:rsidRDefault="007D7422" w:rsidP="007D7422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NightEvents– Predlog projekta, SWE-NightEvents-01, V1.0, 2023, MAALTeam.</w:t>
      </w:r>
    </w:p>
    <w:p w14:paraId="043C5156" w14:textId="159A8F27" w:rsidR="007D7422" w:rsidRDefault="007D7422" w:rsidP="007D7422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NightEvents – Planirani raspored aktivnosti na projektu, V1.0, 2023, MAALTeam.</w:t>
      </w:r>
    </w:p>
    <w:p w14:paraId="220519D2" w14:textId="0563F966" w:rsidR="0025216B" w:rsidRPr="007D7422" w:rsidRDefault="007D7422" w:rsidP="007D7422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NightEvents – Vizija sistema, </w:t>
      </w:r>
      <w:r w:rsidR="004D13DD">
        <w:rPr>
          <w:lang w:val="sr-Latn-CS"/>
        </w:rPr>
        <w:t>SWE-NightEvents-03</w:t>
      </w:r>
      <w:bookmarkStart w:id="3" w:name="_GoBack"/>
      <w:bookmarkEnd w:id="3"/>
      <w:r w:rsidR="004D13DD">
        <w:rPr>
          <w:lang w:val="sr-Latn-CS"/>
        </w:rPr>
        <w:t xml:space="preserve">, </w:t>
      </w:r>
      <w:r>
        <w:rPr>
          <w:lang w:val="sr-Latn-CS"/>
        </w:rPr>
        <w:t>V1.0, 2023, MAALTeam</w:t>
      </w:r>
    </w:p>
    <w:p w14:paraId="53197C5E" w14:textId="77777777"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14:paraId="13C4FDF0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074EA739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3125958A" w14:textId="77777777">
        <w:trPr>
          <w:jc w:val="center"/>
        </w:trPr>
        <w:tc>
          <w:tcPr>
            <w:tcW w:w="2160" w:type="dxa"/>
          </w:tcPr>
          <w:p w14:paraId="6F71F0A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12AF4D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67FEB2F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1F45D069" w14:textId="77777777">
        <w:trPr>
          <w:jc w:val="center"/>
        </w:trPr>
        <w:tc>
          <w:tcPr>
            <w:tcW w:w="2160" w:type="dxa"/>
          </w:tcPr>
          <w:p w14:paraId="09E69738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E43E8C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E46054A" w14:textId="2BD3514F" w:rsidR="00103833" w:rsidRPr="006F61C6" w:rsidRDefault="007D742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23911">
              <w:rPr>
                <w:lang w:val="sr-Latn-CS"/>
              </w:rPr>
              <w:t>4</w:t>
            </w:r>
            <w:r>
              <w:rPr>
                <w:lang w:val="sr-Latn-CS"/>
              </w:rPr>
              <w:t xml:space="preserve"> dana</w:t>
            </w:r>
          </w:p>
        </w:tc>
      </w:tr>
      <w:tr w:rsidR="00103833" w:rsidRPr="006F61C6" w14:paraId="37FDCA0F" w14:textId="77777777">
        <w:trPr>
          <w:jc w:val="center"/>
        </w:trPr>
        <w:tc>
          <w:tcPr>
            <w:tcW w:w="2160" w:type="dxa"/>
          </w:tcPr>
          <w:p w14:paraId="54590E8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778F4EB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FCAF3F4" w14:textId="786123C2" w:rsidR="00103833" w:rsidRPr="006F61C6" w:rsidRDefault="007D742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23911">
              <w:rPr>
                <w:lang w:val="sr-Latn-CS"/>
              </w:rPr>
              <w:t>1</w:t>
            </w:r>
            <w:r>
              <w:rPr>
                <w:lang w:val="sr-Latn-CS"/>
              </w:rPr>
              <w:t xml:space="preserve"> dana</w:t>
            </w:r>
          </w:p>
        </w:tc>
      </w:tr>
      <w:tr w:rsidR="00103833" w:rsidRPr="006F61C6" w14:paraId="5BCEA225" w14:textId="77777777">
        <w:trPr>
          <w:jc w:val="center"/>
        </w:trPr>
        <w:tc>
          <w:tcPr>
            <w:tcW w:w="2160" w:type="dxa"/>
          </w:tcPr>
          <w:p w14:paraId="1E3D62F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4096196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6F18D82" w14:textId="32AFD71D" w:rsidR="00103833" w:rsidRPr="006F61C6" w:rsidRDefault="0082391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28</w:t>
            </w:r>
            <w:r w:rsidR="007D7422">
              <w:rPr>
                <w:lang w:val="sr-Latn-CS"/>
              </w:rPr>
              <w:t xml:space="preserve"> dana</w:t>
            </w:r>
          </w:p>
        </w:tc>
      </w:tr>
      <w:tr w:rsidR="00103833" w:rsidRPr="006F61C6" w14:paraId="02209879" w14:textId="77777777">
        <w:trPr>
          <w:jc w:val="center"/>
        </w:trPr>
        <w:tc>
          <w:tcPr>
            <w:tcW w:w="2160" w:type="dxa"/>
          </w:tcPr>
          <w:p w14:paraId="212F513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F4A7FEC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81A4046" w14:textId="695BD9AB" w:rsidR="00103833" w:rsidRPr="006F61C6" w:rsidRDefault="0082391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7D7422">
              <w:rPr>
                <w:lang w:val="sr-Latn-CS"/>
              </w:rPr>
              <w:t xml:space="preserve"> dana</w:t>
            </w:r>
          </w:p>
        </w:tc>
      </w:tr>
    </w:tbl>
    <w:p w14:paraId="378601AB" w14:textId="77777777" w:rsidR="002343C5" w:rsidRPr="006F61C6" w:rsidRDefault="002343C5">
      <w:pPr>
        <w:pStyle w:val="BodyText"/>
        <w:rPr>
          <w:lang w:val="sr-Latn-CS"/>
        </w:rPr>
      </w:pPr>
    </w:p>
    <w:p w14:paraId="2AFAE14E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75A2323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4534C9E6" w14:textId="77777777">
        <w:trPr>
          <w:jc w:val="right"/>
        </w:trPr>
        <w:tc>
          <w:tcPr>
            <w:tcW w:w="1276" w:type="dxa"/>
          </w:tcPr>
          <w:p w14:paraId="6A6C7F3A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5F59D6F8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1498CE73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4C048261" w14:textId="77777777">
        <w:trPr>
          <w:jc w:val="right"/>
        </w:trPr>
        <w:tc>
          <w:tcPr>
            <w:tcW w:w="1276" w:type="dxa"/>
          </w:tcPr>
          <w:p w14:paraId="153258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47710F21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575E4A7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75AA8A4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C65602C" w14:textId="77777777">
        <w:trPr>
          <w:jc w:val="right"/>
        </w:trPr>
        <w:tc>
          <w:tcPr>
            <w:tcW w:w="1276" w:type="dxa"/>
          </w:tcPr>
          <w:p w14:paraId="640AA52B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76F4BF9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53C251C5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60C7C2E3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6A8C73E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9464A6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08A1AFE2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DE52FB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5FF419F0" w14:textId="77777777">
        <w:trPr>
          <w:jc w:val="right"/>
        </w:trPr>
        <w:tc>
          <w:tcPr>
            <w:tcW w:w="1276" w:type="dxa"/>
          </w:tcPr>
          <w:p w14:paraId="78272AC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1A140B5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723C1194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57B52F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672A1B9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5571CF4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A2A3CC0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16956B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112F559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65A8AE8E" w14:textId="77777777">
        <w:trPr>
          <w:jc w:val="right"/>
        </w:trPr>
        <w:tc>
          <w:tcPr>
            <w:tcW w:w="1276" w:type="dxa"/>
          </w:tcPr>
          <w:p w14:paraId="3293E4F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6EC42E06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772688E6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1C5ECEFA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C37043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133D670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5A5A75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2F12B3B7" w14:textId="77777777" w:rsidR="002343C5" w:rsidRPr="006F61C6" w:rsidRDefault="002343C5">
      <w:pPr>
        <w:pStyle w:val="BodyText"/>
        <w:rPr>
          <w:lang w:val="sr-Latn-CS"/>
        </w:rPr>
      </w:pPr>
    </w:p>
    <w:p w14:paraId="7B8542E7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42648670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5864D88" w14:textId="77777777"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14:paraId="2C5921E4" w14:textId="277BC3FE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7D7422">
        <w:rPr>
          <w:lang w:val="sr-Latn-CS"/>
        </w:rPr>
        <w:t>NightEvents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7275E63E" w14:textId="2DF0DDF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D7422">
        <w:rPr>
          <w:rFonts w:ascii="Arial" w:hAnsi="Arial" w:cs="Arial"/>
          <w:b/>
        </w:rPr>
        <w:t>D03_Raspored_Aktivnosti</w:t>
      </w:r>
      <w:r w:rsidR="007D7422">
        <w:rPr>
          <w:b/>
          <w:lang w:val="sr-Latn-CS"/>
        </w:rPr>
        <w:t>.mpp</w:t>
      </w:r>
    </w:p>
    <w:p w14:paraId="300EBE21" w14:textId="77777777"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14:paraId="40A0B727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709F31B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6438F4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8DB6CA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64E34948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642C87D2" w14:textId="77777777">
        <w:tc>
          <w:tcPr>
            <w:tcW w:w="1350" w:type="dxa"/>
          </w:tcPr>
          <w:p w14:paraId="7E7F457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7398DF2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4AB62EB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A2A0D7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A52C3C0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5E7499C0" w14:textId="77777777">
        <w:tc>
          <w:tcPr>
            <w:tcW w:w="1350" w:type="dxa"/>
          </w:tcPr>
          <w:p w14:paraId="1B6372C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37474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50B6932F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07395FD9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3F1EBF48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199CF085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4C3DD1B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90636E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7C821BD4" w14:textId="77777777">
        <w:tc>
          <w:tcPr>
            <w:tcW w:w="1350" w:type="dxa"/>
          </w:tcPr>
          <w:p w14:paraId="3A3B3B2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D5A4B2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5C01B8C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91BCC6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A7D0772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9938891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6BEAE895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2DE98807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73143D98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6A8BF43D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625CA7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2D4E5D6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B2FC4C1" w14:textId="77777777">
        <w:tc>
          <w:tcPr>
            <w:tcW w:w="1350" w:type="dxa"/>
            <w:vMerge w:val="restart"/>
          </w:tcPr>
          <w:p w14:paraId="2672931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481DB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54E0107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2E52DA7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1D1539E2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525A614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7051BF6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B287C2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6BD16A35" w14:textId="77777777">
        <w:tc>
          <w:tcPr>
            <w:tcW w:w="1350" w:type="dxa"/>
            <w:vMerge/>
          </w:tcPr>
          <w:p w14:paraId="629BD8C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FD7709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5707B3E3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D8CF38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0367DA71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4233C45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57002CA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CBDBD7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561B2E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1B8309E" w14:textId="77777777">
        <w:tc>
          <w:tcPr>
            <w:tcW w:w="1350" w:type="dxa"/>
          </w:tcPr>
          <w:p w14:paraId="5BE4663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431583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4121DD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60F44C7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2CE5C50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22E0925" w14:textId="77777777" w:rsidR="002343C5" w:rsidRPr="006F61C6" w:rsidRDefault="002343C5">
      <w:pPr>
        <w:pStyle w:val="BodyText"/>
        <w:rPr>
          <w:lang w:val="sr-Latn-CS"/>
        </w:rPr>
      </w:pPr>
    </w:p>
    <w:p w14:paraId="6B21B1EC" w14:textId="77777777"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14:paraId="06B390B7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31C37833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2E70D73" w14:textId="77777777"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14:paraId="64FBD535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14:paraId="2C2F49B1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D2AD34F" w14:textId="56C41F2C" w:rsidR="00C4723D" w:rsidRDefault="00BB362A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CECAFF4" wp14:editId="6C1E59A0">
            <wp:extent cx="5732145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68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1C13982A" w14:textId="12FA5DF0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</w:t>
      </w:r>
      <w:r w:rsidR="00BB362A">
        <w:rPr>
          <w:lang w:val="sr-Latn-CS"/>
        </w:rPr>
        <w:t xml:space="preserve"> NightEvents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36C1450C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2F82A34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ACF4AF7" w14:textId="3BCADA1B" w:rsidR="00BB362A" w:rsidRDefault="00BB362A" w:rsidP="00BB362A">
      <w:pPr>
        <w:pStyle w:val="BodyText"/>
        <w:numPr>
          <w:ilvl w:val="0"/>
          <w:numId w:val="14"/>
        </w:numPr>
        <w:tabs>
          <w:tab w:val="clear" w:pos="360"/>
        </w:tabs>
        <w:ind w:left="1080"/>
        <w:rPr>
          <w:lang w:val="sr-Latn-CS"/>
        </w:rPr>
      </w:pPr>
      <w:r>
        <w:rPr>
          <w:lang w:val="sr-Latn-CS"/>
        </w:rPr>
        <w:t>Upoznavanje sa Bootstrap-om</w:t>
      </w:r>
    </w:p>
    <w:p w14:paraId="3D9A0400" w14:textId="0F8EE47B" w:rsidR="002343C5" w:rsidRPr="006F61C6" w:rsidRDefault="00BB362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Dodatne </w:t>
      </w:r>
      <w:r w:rsidR="00FD0ACA">
        <w:rPr>
          <w:lang w:val="sr-Latn-CS"/>
        </w:rPr>
        <w:t xml:space="preserve">Web </w:t>
      </w:r>
      <w:r>
        <w:rPr>
          <w:lang w:val="sr-Latn-CS"/>
        </w:rPr>
        <w:t>tehnologij</w:t>
      </w:r>
      <w:r w:rsidR="00FD0ACA">
        <w:rPr>
          <w:lang w:val="sr-Latn-CS"/>
        </w:rPr>
        <w:t>e</w:t>
      </w:r>
      <w:r>
        <w:rPr>
          <w:lang w:val="sr-Latn-CS"/>
        </w:rPr>
        <w:t xml:space="preserve"> koje će pomoći pri izradi projekta</w:t>
      </w:r>
      <w:r w:rsidR="00FD0ACA">
        <w:rPr>
          <w:lang w:val="sr-Latn-CS"/>
        </w:rPr>
        <w:t xml:space="preserve"> </w:t>
      </w:r>
    </w:p>
    <w:p w14:paraId="66819C2E" w14:textId="77777777"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6494A458" w14:textId="5633B01C" w:rsidR="00BB362A" w:rsidRDefault="00BB362A" w:rsidP="00BB362A">
      <w:pPr>
        <w:ind w:left="720"/>
        <w:rPr>
          <w:lang w:val="sr-Latn-CS"/>
        </w:rPr>
      </w:pPr>
      <w:r>
        <w:rPr>
          <w:lang w:val="sr-Latn-CS"/>
        </w:rPr>
        <w:t>NightEvents je studentski projekat i zato se izrađuje bez dodatne novčane naknade, uz mogućnost troškova za kupovinu hosting-a za web aplikaciju.</w:t>
      </w:r>
    </w:p>
    <w:p w14:paraId="15517E1C" w14:textId="7ED53947" w:rsidR="00FD0ACA" w:rsidRDefault="00BB362A">
      <w:pPr>
        <w:pStyle w:val="BodyText"/>
        <w:rPr>
          <w:lang w:val="sr-Latn-CS"/>
        </w:rPr>
      </w:pPr>
      <w:r>
        <w:rPr>
          <w:lang w:val="sr-Latn-CS"/>
        </w:rPr>
        <w:t xml:space="preserve">Međutim, ovako bi izgledala ilustracija finansijskog plana </w:t>
      </w:r>
      <w:r w:rsidR="00FD0ACA">
        <w:rPr>
          <w:lang w:val="sr-Latn-CS"/>
        </w:rPr>
        <w:t xml:space="preserve">za </w:t>
      </w:r>
      <w:r>
        <w:rPr>
          <w:lang w:val="sr-Latn-CS"/>
        </w:rPr>
        <w:t xml:space="preserve">realizaciju </w:t>
      </w:r>
      <w:r w:rsidR="00FD0ACA">
        <w:rPr>
          <w:lang w:val="sr-Latn-CS"/>
        </w:rPr>
        <w:t>projek</w:t>
      </w:r>
      <w:r>
        <w:rPr>
          <w:lang w:val="sr-Latn-CS"/>
        </w:rPr>
        <w:t>ta</w:t>
      </w:r>
      <w:r w:rsidR="00FD0ACA">
        <w:rPr>
          <w:lang w:val="sr-Latn-CS"/>
        </w:rPr>
        <w:t xml:space="preserve"> na osnovu preliminarnih procena </w:t>
      </w:r>
      <w:r>
        <w:rPr>
          <w:lang w:val="sr-Latn-CS"/>
        </w:rPr>
        <w:t xml:space="preserve">i ona </w:t>
      </w:r>
      <w:r w:rsidR="00B75D52">
        <w:rPr>
          <w:lang w:val="sr-Latn-CS"/>
        </w:rPr>
        <w:t>je dat</w:t>
      </w:r>
      <w:r>
        <w:rPr>
          <w:lang w:val="sr-Latn-CS"/>
        </w:rPr>
        <w:t>a</w:t>
      </w:r>
      <w:r w:rsidR="00B75D52">
        <w:rPr>
          <w:lang w:val="sr-Latn-CS"/>
        </w:rPr>
        <w:t xml:space="preserve">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5C68440B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25FB323" w14:textId="0383F350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B362A">
              <w:rPr>
                <w:b/>
                <w:bCs/>
                <w:lang w:val="sr-Latn-CS"/>
              </w:rPr>
              <w:t>NightEvents</w:t>
            </w:r>
            <w:r w:rsidR="007E1F8E">
              <w:rPr>
                <w:b/>
                <w:bCs/>
                <w:lang w:val="sr-Latn-CS"/>
              </w:rPr>
              <w:t xml:space="preserve"> </w:t>
            </w:r>
          </w:p>
        </w:tc>
      </w:tr>
      <w:tr w:rsidR="00870F50" w:rsidRPr="00870F50" w14:paraId="7F5CEE1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73D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C59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02F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A88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C69A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D8E2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6330B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71E2CE9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7D4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1F1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B10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BE5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EAB04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13D7D2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D16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DD8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E4F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8BA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51F2A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B328EA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9E7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98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989E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43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C60DE0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C7CF2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699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88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DEFA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075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11E24F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B0B813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BDE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B8F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75A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085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E0FB12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56224C1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87A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C1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6C23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C8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67B1F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672938B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E94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AAE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6F6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9075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BA0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0A45E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77AE473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09C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5E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513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959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AC7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874E62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7010F6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E51F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BFE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DE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7D5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2D0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8F6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4D21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C78EA3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7E8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247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5BB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C9A0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FCD27B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3C3662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71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A47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1A4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4FA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84DD9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74A3638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7E2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3C3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03C8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FBD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E1B32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DD0C7B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EAD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1B8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35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4BE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FE2B5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E80E4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AE3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15AD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71E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B30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C2625B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76D7C5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9C2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30D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A45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D96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B71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2F25C9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3BD4E242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02B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150F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CF8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8DE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F22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313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5918C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E8EE9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0F8C2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5482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3011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2691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AB9A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E541CF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32174C5D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22940" w14:textId="77777777" w:rsidR="001478B2" w:rsidRDefault="001478B2">
      <w:r>
        <w:separator/>
      </w:r>
    </w:p>
  </w:endnote>
  <w:endnote w:type="continuationSeparator" w:id="0">
    <w:p w14:paraId="00C97486" w14:textId="77777777" w:rsidR="001478B2" w:rsidRDefault="0014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AD775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B85615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95134CD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DB0941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A2E2002" w14:textId="306D88F5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5216B">
            <w:rPr>
              <w:lang w:val="sr-Latn-CS"/>
            </w:rPr>
            <w:t>MAAL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5216B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468EA4B3" w14:textId="5BFB1FAA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4D13DD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1478B2">
            <w:fldChar w:fldCharType="begin"/>
          </w:r>
          <w:r w:rsidR="001478B2">
            <w:instrText xml:space="preserve"> NUMPAGES  \* MERGEFORMAT </w:instrText>
          </w:r>
          <w:r w:rsidR="001478B2">
            <w:fldChar w:fldCharType="separate"/>
          </w:r>
          <w:r w:rsidR="004D13DD" w:rsidRPr="004D13DD">
            <w:rPr>
              <w:rStyle w:val="PageNumber"/>
              <w:noProof/>
              <w:lang w:val="sr-Latn-CS"/>
            </w:rPr>
            <w:t>7</w:t>
          </w:r>
          <w:r w:rsidR="001478B2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B638B24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F697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B96C4" w14:textId="77777777" w:rsidR="001478B2" w:rsidRDefault="001478B2">
      <w:r>
        <w:separator/>
      </w:r>
    </w:p>
  </w:footnote>
  <w:footnote w:type="continuationSeparator" w:id="0">
    <w:p w14:paraId="6E6819FB" w14:textId="77777777" w:rsidR="001478B2" w:rsidRDefault="00147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F3A5D" w14:textId="77777777" w:rsidR="002343C5" w:rsidRDefault="002343C5">
    <w:pPr>
      <w:rPr>
        <w:sz w:val="24"/>
      </w:rPr>
    </w:pPr>
  </w:p>
  <w:p w14:paraId="509EC9DE" w14:textId="77777777" w:rsidR="002343C5" w:rsidRDefault="002343C5">
    <w:pPr>
      <w:pBdr>
        <w:top w:val="single" w:sz="6" w:space="1" w:color="auto"/>
      </w:pBdr>
      <w:rPr>
        <w:sz w:val="24"/>
      </w:rPr>
    </w:pPr>
  </w:p>
  <w:p w14:paraId="76B31972" w14:textId="27BCA7E9" w:rsidR="002343C5" w:rsidRPr="006F61C6" w:rsidRDefault="0025216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MAALTea</w:t>
    </w:r>
    <w:r w:rsidR="006D0694">
      <w:rPr>
        <w:rFonts w:ascii="Arial" w:hAnsi="Arial"/>
        <w:b/>
        <w:sz w:val="36"/>
      </w:rPr>
      <w:t>m</w:t>
    </w:r>
  </w:p>
  <w:p w14:paraId="4FE41569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7C1645AB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B6F0CB7" w14:textId="77777777">
      <w:tc>
        <w:tcPr>
          <w:tcW w:w="6379" w:type="dxa"/>
        </w:tcPr>
        <w:p w14:paraId="4E457AB5" w14:textId="23576B07" w:rsidR="002343C5" w:rsidRPr="006D0694" w:rsidRDefault="0025216B">
          <w:pPr>
            <w:rPr>
              <w:lang w:val="sr-Latn-CS"/>
            </w:rPr>
          </w:pPr>
          <w:r>
            <w:rPr>
              <w:lang w:val="sr-Latn-CS"/>
            </w:rPr>
            <w:t>NightEvents</w:t>
          </w:r>
        </w:p>
      </w:tc>
      <w:tc>
        <w:tcPr>
          <w:tcW w:w="2870" w:type="dxa"/>
        </w:tcPr>
        <w:p w14:paraId="5A813F87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D25BB62" w14:textId="77777777">
      <w:tc>
        <w:tcPr>
          <w:tcW w:w="6379" w:type="dxa"/>
        </w:tcPr>
        <w:p w14:paraId="5E4786D2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90C04EC" w14:textId="6FD5431E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5216B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.03.20</w:t>
          </w:r>
          <w:r w:rsidR="0025216B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DCFD0F7" w14:textId="77777777">
      <w:tc>
        <w:tcPr>
          <w:tcW w:w="9249" w:type="dxa"/>
          <w:gridSpan w:val="2"/>
        </w:tcPr>
        <w:p w14:paraId="0B927CF1" w14:textId="4437DD6B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5216B">
            <w:rPr>
              <w:lang w:val="sr-Latn-CS"/>
            </w:rPr>
            <w:t>NightEvents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78905C08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7F4B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0"/>
    <w:lvlOverride w:ilvl="0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F5EE8"/>
    <w:rsid w:val="00103833"/>
    <w:rsid w:val="001478B2"/>
    <w:rsid w:val="00151CDF"/>
    <w:rsid w:val="00157DAE"/>
    <w:rsid w:val="001B128E"/>
    <w:rsid w:val="001F6798"/>
    <w:rsid w:val="00210E17"/>
    <w:rsid w:val="002343C5"/>
    <w:rsid w:val="0024759A"/>
    <w:rsid w:val="0025216B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D13DD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D7422"/>
    <w:rsid w:val="007E1F8E"/>
    <w:rsid w:val="0081471E"/>
    <w:rsid w:val="00823911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AD5E56"/>
    <w:rsid w:val="00B0622B"/>
    <w:rsid w:val="00B357AD"/>
    <w:rsid w:val="00B357F1"/>
    <w:rsid w:val="00B40827"/>
    <w:rsid w:val="00B549D9"/>
    <w:rsid w:val="00B657EC"/>
    <w:rsid w:val="00B75D52"/>
    <w:rsid w:val="00B93575"/>
    <w:rsid w:val="00BB362A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F2A1"/>
  <w15:docId w15:val="{0EA0E595-EF17-450D-B925-8BCCBE9C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25216B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D2D139934A548A959D4813B0D31B6" ma:contentTypeVersion="3" ma:contentTypeDescription="Create a new document." ma:contentTypeScope="" ma:versionID="857aecae2212f07f257ed8ae6065b3a9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16cf13dce8030d325b6eba7aee3d48a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824D32-1669-45AF-AA46-D7D9F41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58C75-A95B-40BB-A47A-987B6492F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40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My PC</cp:lastModifiedBy>
  <cp:revision>5</cp:revision>
  <cp:lastPrinted>1999-04-23T13:49:00Z</cp:lastPrinted>
  <dcterms:created xsi:type="dcterms:W3CDTF">2021-03-09T06:33:00Z</dcterms:created>
  <dcterms:modified xsi:type="dcterms:W3CDTF">2023-03-23T18:06:00Z</dcterms:modified>
</cp:coreProperties>
</file>